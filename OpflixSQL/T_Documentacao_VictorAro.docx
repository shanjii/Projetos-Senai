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B2F71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B2F71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7675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7675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767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7675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7675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</w:t>
      </w:r>
      <w:r w:rsidR="00FB2F71">
        <w:t xml:space="preserve">o banco de dados </w:t>
      </w:r>
      <w:proofErr w:type="spellStart"/>
      <w:r w:rsidR="00FB2F71">
        <w:t>OpFlix</w:t>
      </w:r>
      <w:proofErr w:type="spellEnd"/>
      <w:r>
        <w:t xml:space="preserve">, que visa </w:t>
      </w:r>
      <w:r w:rsidR="00FB2F71">
        <w:t>armazenar filmes e séries.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FB2F71">
        <w:t>OpFlix</w:t>
      </w:r>
      <w:proofErr w:type="spellEnd"/>
      <w:r>
        <w:t xml:space="preserve"> </w:t>
      </w:r>
      <w:r w:rsidR="006D6621">
        <w:t>tem como objetivo</w:t>
      </w:r>
      <w:r>
        <w:t xml:space="preserve"> a divulgação de</w:t>
      </w:r>
      <w:r w:rsidR="00FB2F71">
        <w:t xml:space="preserve"> novas séries</w:t>
      </w:r>
      <w:r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FB2F71" w:rsidRDefault="006D6621" w:rsidP="00FB2F71">
      <w:r>
        <w:t xml:space="preserve">O </w:t>
      </w:r>
      <w:proofErr w:type="spellStart"/>
      <w:r w:rsidR="00FB2F71">
        <w:t>OpFlix</w:t>
      </w:r>
      <w:proofErr w:type="spellEnd"/>
      <w:r>
        <w:t xml:space="preserve"> </w:t>
      </w:r>
      <w:r w:rsidR="00FB2F71">
        <w:t xml:space="preserve">tem como objetivo demonstrar todas as funcionalidades do banco de dados </w:t>
      </w:r>
      <w:proofErr w:type="spellStart"/>
      <w:r w:rsidR="00FB2F71">
        <w:t>OpFlix</w:t>
      </w:r>
      <w:proofErr w:type="spellEnd"/>
      <w:r w:rsidR="00FB2F71">
        <w:t>, que visa armazenar filmes e séries.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216516">
      <w:r>
        <w:t>Esta sessão tende a demonstrar o que será desenvolvido no banco de dados e quais são as suas representações.</w:t>
      </w:r>
    </w:p>
    <w:p w:rsidR="007706CD" w:rsidRDefault="00C92BD1" w:rsidP="007706CD">
      <w:pPr>
        <w:pStyle w:val="cabealho2"/>
      </w:pPr>
      <w:bookmarkStart w:id="5" w:name="_Toc533767848"/>
      <w:r>
        <w:t>Modelo Lógico</w:t>
      </w:r>
      <w:bookmarkEnd w:id="5"/>
    </w:p>
    <w:p w:rsidR="007706CD" w:rsidRPr="007706CD" w:rsidRDefault="007706CD" w:rsidP="007706CD">
      <w:r>
        <w:t>Descrição dos dados que serão colocados em cada tabela do banco de dados.</w:t>
      </w:r>
    </w:p>
    <w:p w:rsidR="007706CD" w:rsidRPr="00FB2F71" w:rsidRDefault="00FB2F71" w:rsidP="00FB2F71">
      <w:r>
        <w:rPr>
          <w:noProof/>
        </w:rPr>
        <w:drawing>
          <wp:inline distT="0" distB="0" distL="0" distR="0">
            <wp:extent cx="4221572" cy="1236268"/>
            <wp:effectExtent l="0" t="0" r="762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6" cy="124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7706CD" w:rsidRPr="007706CD" w:rsidRDefault="007706CD" w:rsidP="007706CD">
      <w:r>
        <w:t>Descrição da função de cada tabela e a interação de seus conteúdos.</w:t>
      </w:r>
    </w:p>
    <w:p w:rsidR="007706CD" w:rsidRDefault="00FB2F71" w:rsidP="007706CD">
      <w:r>
        <w:rPr>
          <w:noProof/>
        </w:rPr>
        <w:drawing>
          <wp:inline distT="0" distB="0" distL="0" distR="0" wp14:anchorId="60D93DE7" wp14:editId="0928BFDB">
            <wp:extent cx="4242816" cy="2847338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02" cy="28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533767850"/>
    </w:p>
    <w:p w:rsidR="007706CD" w:rsidRDefault="00C92BD1" w:rsidP="007706CD">
      <w:pPr>
        <w:pStyle w:val="cabealho2"/>
      </w:pPr>
      <w:r>
        <w:t>Modelo Conceitual</w:t>
      </w:r>
      <w:bookmarkEnd w:id="7"/>
    </w:p>
    <w:p w:rsidR="007706CD" w:rsidRPr="007706CD" w:rsidRDefault="007706CD" w:rsidP="007706CD">
      <w:r>
        <w:t>Descrição da relação entre tabelas dentro do banco de dados.</w:t>
      </w:r>
      <w:bookmarkStart w:id="8" w:name="_GoBack"/>
      <w:bookmarkEnd w:id="8"/>
    </w:p>
    <w:p w:rsidR="00C92BD1" w:rsidRDefault="00C92BD1" w:rsidP="008A7F37">
      <w:pPr>
        <w:pStyle w:val="cabealho2"/>
      </w:pPr>
    </w:p>
    <w:p w:rsidR="00DA19B6" w:rsidRDefault="007706CD">
      <w:r>
        <w:rPr>
          <w:noProof/>
        </w:rPr>
        <w:drawing>
          <wp:inline distT="0" distB="0" distL="0" distR="0" wp14:anchorId="1F3E20AD" wp14:editId="2D785096">
            <wp:extent cx="3899434" cy="1541285"/>
            <wp:effectExtent l="0" t="0" r="635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85" cy="154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71" w:rsidRDefault="00FB2F71">
      <w:pPr>
        <w:sectPr w:rsidR="00FB2F71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8A7F37" w:rsidRDefault="008A7F37" w:rsidP="008A7F37">
      <w:pPr>
        <w:pStyle w:val="InformaesdeContato0"/>
      </w:pPr>
    </w:p>
    <w:p w:rsidR="00F03B38" w:rsidRPr="00F03B38" w:rsidRDefault="00B76758" w:rsidP="007706CD">
      <w:hyperlink r:id="rId15" w:history="1">
        <w:r w:rsidR="00511367">
          <w:rPr>
            <w:rStyle w:val="Hyperlink"/>
          </w:rPr>
          <w:t>https://trello.com/b/tSOPhoOn/opflix</w:t>
        </w:r>
      </w:hyperlink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758" w:rsidRDefault="00B76758">
      <w:pPr>
        <w:spacing w:after="0" w:line="240" w:lineRule="auto"/>
      </w:pPr>
      <w:r>
        <w:separator/>
      </w:r>
    </w:p>
  </w:endnote>
  <w:endnote w:type="continuationSeparator" w:id="0">
    <w:p w:rsidR="00B76758" w:rsidRDefault="00B7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7675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758" w:rsidRDefault="00B76758">
      <w:pPr>
        <w:spacing w:after="0" w:line="240" w:lineRule="auto"/>
      </w:pPr>
      <w:r>
        <w:separator/>
      </w:r>
    </w:p>
  </w:footnote>
  <w:footnote w:type="continuationSeparator" w:id="0">
    <w:p w:rsidR="00B76758" w:rsidRDefault="00B7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1367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706CD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76758"/>
    <w:rsid w:val="00BB5B9E"/>
    <w:rsid w:val="00BD3832"/>
    <w:rsid w:val="00BE1D20"/>
    <w:rsid w:val="00C26497"/>
    <w:rsid w:val="00C5027F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3A3F1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tSOPhoOn/opflix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93630"/>
    <w:rsid w:val="00406E44"/>
    <w:rsid w:val="004265B1"/>
    <w:rsid w:val="00571EE0"/>
    <w:rsid w:val="006E63F0"/>
    <w:rsid w:val="00973EE1"/>
    <w:rsid w:val="00AC3D2E"/>
    <w:rsid w:val="00D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FBD64-CA92-4FB5-BD2F-AD979915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24</TotalTime>
  <Pages>5</Pages>
  <Words>227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Victor Galves Aro</cp:lastModifiedBy>
  <cp:revision>3</cp:revision>
  <dcterms:created xsi:type="dcterms:W3CDTF">2019-08-14T17:18:00Z</dcterms:created>
  <dcterms:modified xsi:type="dcterms:W3CDTF">2019-08-14T17:44:00Z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